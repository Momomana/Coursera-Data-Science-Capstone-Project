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022E" w14:textId="77777777" w:rsidR="00C2646C" w:rsidRDefault="00C2646C"/>
    <w:sectPr w:rsidR="00C2646C" w:rsidSect="00E162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16"/>
    <w:rsid w:val="00082228"/>
    <w:rsid w:val="000B3371"/>
    <w:rsid w:val="00150CD5"/>
    <w:rsid w:val="00171B78"/>
    <w:rsid w:val="00187A1D"/>
    <w:rsid w:val="001906E6"/>
    <w:rsid w:val="001E40E0"/>
    <w:rsid w:val="00242326"/>
    <w:rsid w:val="002D4B3F"/>
    <w:rsid w:val="00392514"/>
    <w:rsid w:val="004223EF"/>
    <w:rsid w:val="00462BB8"/>
    <w:rsid w:val="00494CB3"/>
    <w:rsid w:val="004E10A7"/>
    <w:rsid w:val="005E4467"/>
    <w:rsid w:val="006A0B23"/>
    <w:rsid w:val="006B4E4C"/>
    <w:rsid w:val="0073145B"/>
    <w:rsid w:val="007A336E"/>
    <w:rsid w:val="00803279"/>
    <w:rsid w:val="008150B4"/>
    <w:rsid w:val="008227D8"/>
    <w:rsid w:val="00863E71"/>
    <w:rsid w:val="008F1961"/>
    <w:rsid w:val="00AE71A5"/>
    <w:rsid w:val="00B74273"/>
    <w:rsid w:val="00BB079D"/>
    <w:rsid w:val="00C12C2C"/>
    <w:rsid w:val="00C16F5B"/>
    <w:rsid w:val="00C220EE"/>
    <w:rsid w:val="00C2646C"/>
    <w:rsid w:val="00D45F16"/>
    <w:rsid w:val="00D52BDF"/>
    <w:rsid w:val="00E16232"/>
    <w:rsid w:val="00E2749F"/>
    <w:rsid w:val="00E4781E"/>
    <w:rsid w:val="00EA54E3"/>
    <w:rsid w:val="00EE7A5D"/>
    <w:rsid w:val="00FD7D92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171D4"/>
  <w15:chartTrackingRefBased/>
  <w15:docId w15:val="{D93D143C-11FB-3D49-BEA3-4AC1C566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Hina Zhou</cp:lastModifiedBy>
  <cp:revision>1</cp:revision>
  <dcterms:created xsi:type="dcterms:W3CDTF">2024-06-08T08:32:00Z</dcterms:created>
  <dcterms:modified xsi:type="dcterms:W3CDTF">2024-06-08T08:32:00Z</dcterms:modified>
</cp:coreProperties>
</file>